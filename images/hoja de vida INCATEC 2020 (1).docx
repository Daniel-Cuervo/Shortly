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E0" w:rsidRDefault="00811AE0" w:rsidP="00811AE0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1ED2118" wp14:editId="511B62BF">
            <wp:simplePos x="0" y="0"/>
            <wp:positionH relativeFrom="column">
              <wp:posOffset>1840723</wp:posOffset>
            </wp:positionH>
            <wp:positionV relativeFrom="paragraph">
              <wp:posOffset>-335280</wp:posOffset>
            </wp:positionV>
            <wp:extent cx="2351673" cy="79168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73" cy="79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AE0" w:rsidRDefault="00811AE0" w:rsidP="00380DA6"/>
    <w:p w:rsidR="00226269" w:rsidRDefault="00226269" w:rsidP="00811AE0">
      <w:pPr>
        <w:jc w:val="center"/>
      </w:pPr>
    </w:p>
    <w:tbl>
      <w:tblPr>
        <w:tblStyle w:val="Tablaconcuadrcula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6"/>
        <w:gridCol w:w="3574"/>
      </w:tblGrid>
      <w:tr w:rsidR="006D3B37" w:rsidTr="003B1B92">
        <w:trPr>
          <w:trHeight w:val="2473"/>
        </w:trPr>
        <w:tc>
          <w:tcPr>
            <w:tcW w:w="5876" w:type="dxa"/>
          </w:tcPr>
          <w:p w:rsidR="006D3B37" w:rsidRPr="004E6012" w:rsidRDefault="00380DA6" w:rsidP="006D3B37">
            <w:pPr>
              <w:tabs>
                <w:tab w:val="left" w:pos="1620"/>
              </w:tabs>
              <w:spacing w:line="240" w:lineRule="auto"/>
              <w:rPr>
                <w:lang w:val="es-CO"/>
              </w:rPr>
            </w:pPr>
            <w:r w:rsidRPr="004E6012">
              <w:rPr>
                <w:rFonts w:ascii="Calibri" w:eastAsia="Calibri" w:hAnsi="Calibri" w:cs="Calibri"/>
                <w:color w:val="444444"/>
                <w:sz w:val="56"/>
                <w:szCs w:val="72"/>
                <w:lang w:val="es-CO"/>
              </w:rPr>
              <w:t>Natalia Carolina</w:t>
            </w:r>
            <w:r w:rsidR="003B1B92" w:rsidRPr="004E6012">
              <w:rPr>
                <w:rFonts w:ascii="Calibri" w:eastAsia="Calibri" w:hAnsi="Calibri" w:cs="Calibri"/>
                <w:b/>
                <w:bCs/>
                <w:color w:val="1F497D" w:themeColor="text2"/>
                <w:sz w:val="60"/>
                <w:szCs w:val="60"/>
                <w:lang w:val="es-CO"/>
              </w:rPr>
              <w:br/>
            </w:r>
            <w:r w:rsidRPr="004E6012">
              <w:rPr>
                <w:rFonts w:ascii="Calibri" w:eastAsia="Calibri" w:hAnsi="Calibri" w:cs="Calibri"/>
                <w:b/>
                <w:bCs/>
                <w:color w:val="1F497D" w:themeColor="text2"/>
                <w:sz w:val="60"/>
                <w:szCs w:val="60"/>
                <w:lang w:val="es-CO"/>
              </w:rPr>
              <w:t xml:space="preserve">Arevalo Diaz </w:t>
            </w:r>
            <w:r w:rsidR="003B1B92" w:rsidRPr="004E6012">
              <w:rPr>
                <w:rFonts w:ascii="Calibri" w:eastAsia="Calibri" w:hAnsi="Calibri" w:cs="Calibri"/>
                <w:b/>
                <w:bCs/>
                <w:color w:val="1F497D" w:themeColor="text2"/>
                <w:sz w:val="60"/>
                <w:szCs w:val="60"/>
                <w:lang w:val="es-CO"/>
              </w:rPr>
              <w:br/>
            </w:r>
          </w:p>
          <w:p w:rsidR="006D3B37" w:rsidRPr="004E6012" w:rsidRDefault="00811AE0" w:rsidP="009F2A87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</w:pPr>
            <w:r w:rsidRPr="004E6012">
              <w:rPr>
                <w:rFonts w:ascii="Calibri" w:eastAsia="Calibri" w:hAnsi="Calibri" w:cs="Calibri"/>
                <w:color w:val="6FA8DC"/>
                <w:sz w:val="20"/>
                <w:szCs w:val="20"/>
                <w:lang w:val="es-CO"/>
              </w:rPr>
              <w:t xml:space="preserve">• </w:t>
            </w:r>
            <w:r w:rsidR="006D3B37" w:rsidRPr="004E6012"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  <w:lang w:val="es-CO"/>
              </w:rPr>
              <w:t>CEL</w:t>
            </w:r>
            <w:r w:rsidRPr="004E6012"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  <w:lang w:val="es-CO"/>
              </w:rPr>
              <w:t>ULAR</w:t>
            </w:r>
            <w:r w:rsidR="006D3B37" w:rsidRPr="004E6012">
              <w:rPr>
                <w:rFonts w:ascii="Calibri" w:eastAsia="Calibri" w:hAnsi="Calibri" w:cs="Calibri"/>
                <w:color w:val="6FA8DC"/>
                <w:sz w:val="20"/>
                <w:szCs w:val="20"/>
                <w:lang w:val="es-CO"/>
              </w:rPr>
              <w:t xml:space="preserve"> </w:t>
            </w:r>
            <w:r w:rsidR="00380DA6" w:rsidRPr="004E6012"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  <w:t>3042435092</w:t>
            </w:r>
            <w:r w:rsidR="003B1B92" w:rsidRPr="004E6012"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  <w:br/>
            </w:r>
            <w:r w:rsidR="003B1B92" w:rsidRPr="004E6012"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  <w:br/>
            </w:r>
            <w:r w:rsidR="006D3B37" w:rsidRPr="004E6012">
              <w:rPr>
                <w:rFonts w:ascii="Calibri" w:eastAsia="Calibri" w:hAnsi="Calibri" w:cs="Calibri"/>
                <w:color w:val="6FA8DC"/>
                <w:sz w:val="20"/>
                <w:szCs w:val="20"/>
                <w:lang w:val="es-CO"/>
              </w:rPr>
              <w:t>•</w:t>
            </w:r>
            <w:r w:rsidR="006D3B37" w:rsidRPr="004E6012"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  <w:t xml:space="preserve"> </w:t>
            </w:r>
            <w:r w:rsidR="006D3B37" w:rsidRPr="004E6012"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  <w:lang w:val="es-CO"/>
              </w:rPr>
              <w:t>E-MAIL</w:t>
            </w:r>
            <w:r w:rsidR="00C46F73" w:rsidRPr="004E6012">
              <w:rPr>
                <w:rFonts w:ascii="Calibri" w:eastAsia="Calibri" w:hAnsi="Calibri" w:cs="Calibri"/>
                <w:color w:val="999999"/>
                <w:sz w:val="20"/>
                <w:szCs w:val="20"/>
                <w:lang w:val="es-CO"/>
              </w:rPr>
              <w:t xml:space="preserve"> </w:t>
            </w:r>
            <w:hyperlink r:id="rId8" w:history="1">
              <w:r w:rsidR="00315332" w:rsidRPr="00B435A9">
                <w:rPr>
                  <w:rStyle w:val="Hipervnculo"/>
                  <w:rFonts w:ascii="Calibri" w:eastAsia="Calibri" w:hAnsi="Calibri" w:cs="Calibri"/>
                  <w:sz w:val="20"/>
                  <w:szCs w:val="20"/>
                  <w:lang w:val="es-CO"/>
                </w:rPr>
                <w:t>ncad1999@gmail.com</w:t>
              </w:r>
            </w:hyperlink>
          </w:p>
        </w:tc>
        <w:tc>
          <w:tcPr>
            <w:tcW w:w="3574" w:type="dxa"/>
          </w:tcPr>
          <w:p w:rsidR="00811AE0" w:rsidRDefault="00811AE0" w:rsidP="0082074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  <w:p w:rsidR="00811AE0" w:rsidRDefault="009F2A87" w:rsidP="008405F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color w:val="999999"/>
                <w:sz w:val="20"/>
                <w:szCs w:val="20"/>
                <w:lang w:val="es-CO" w:eastAsia="es-CO"/>
              </w:rPr>
              <w:drawing>
                <wp:inline distT="0" distB="0" distL="0" distR="0" wp14:anchorId="2AD3050D" wp14:editId="7C75977E">
                  <wp:extent cx="1314450" cy="1609725"/>
                  <wp:effectExtent l="0" t="0" r="0" b="9525"/>
                  <wp:docPr id="7" name="Imagen 7" descr="C:\Users\Joker\AppData\Local\Microsoft\Windows\INetCache\Content.Word\img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ker\AppData\Local\Microsoft\Windows\INetCache\Content.Word\img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1AE0" w:rsidRDefault="00811AE0" w:rsidP="008405F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  <w:p w:rsidR="00811AE0" w:rsidRDefault="00811AE0" w:rsidP="008405F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  <w:p w:rsidR="00811AE0" w:rsidRDefault="00811AE0" w:rsidP="008405F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  <w:p w:rsidR="00811AE0" w:rsidRDefault="00811AE0" w:rsidP="008405F3">
            <w:pPr>
              <w:spacing w:line="240" w:lineRule="auto"/>
              <w:jc w:val="center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</w:tr>
    </w:tbl>
    <w:p w:rsidR="009A313F" w:rsidRDefault="00D26EBB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32E95137" wp14:editId="3BDD6D4B">
            <wp:extent cx="5581650" cy="19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3F" w:rsidRDefault="00F81BC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226269" w:rsidRPr="00257C66" w:rsidRDefault="008405F3" w:rsidP="00226269">
      <w:pPr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LUGAR </w:t>
      </w:r>
      <w:r w:rsidR="00226269" w:rsidRPr="00226269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Y FECHA 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DE NACIMIENTO: </w:t>
      </w:r>
      <w:r w:rsidR="009F2A87">
        <w:rPr>
          <w:rFonts w:ascii="Calibri" w:eastAsia="Calibri" w:hAnsi="Calibri" w:cs="Calibri"/>
          <w:color w:val="1F497D" w:themeColor="text2"/>
          <w:sz w:val="24"/>
          <w:szCs w:val="24"/>
        </w:rPr>
        <w:tab/>
        <w:t xml:space="preserve"> </w:t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>19</w:t>
      </w:r>
      <w:r w:rsidR="00315332">
        <w:rPr>
          <w:rFonts w:ascii="Calibri" w:eastAsia="Calibri" w:hAnsi="Calibri" w:cs="Calibri"/>
          <w:bCs/>
          <w:color w:val="auto"/>
          <w:sz w:val="24"/>
          <w:szCs w:val="24"/>
        </w:rPr>
        <w:t xml:space="preserve"> de noviembre de 1999 (La C</w:t>
      </w:r>
      <w:r w:rsidR="00380DA6" w:rsidRPr="00257C66">
        <w:rPr>
          <w:rFonts w:ascii="Calibri" w:eastAsia="Calibri" w:hAnsi="Calibri" w:cs="Calibri"/>
          <w:bCs/>
          <w:color w:val="auto"/>
          <w:sz w:val="24"/>
          <w:szCs w:val="24"/>
        </w:rPr>
        <w:t>alera)</w:t>
      </w:r>
    </w:p>
    <w:p w:rsidR="00226269" w:rsidRPr="00257C66" w:rsidRDefault="00226269" w:rsidP="00226269">
      <w:pPr>
        <w:rPr>
          <w:rFonts w:ascii="Calibri" w:eastAsia="Calibri" w:hAnsi="Calibri" w:cs="Calibri"/>
          <w:color w:val="auto"/>
          <w:sz w:val="24"/>
          <w:szCs w:val="24"/>
        </w:rPr>
      </w:pPr>
    </w:p>
    <w:p w:rsidR="00226269" w:rsidRPr="00226269" w:rsidRDefault="00226269" w:rsidP="00226269">
      <w:pPr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EDAD: </w:t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19</w:t>
      </w:r>
      <w:r w:rsidR="00380DA6" w:rsidRPr="00257C66">
        <w:rPr>
          <w:rFonts w:ascii="Calibri" w:eastAsia="Calibri" w:hAnsi="Calibri" w:cs="Calibri"/>
          <w:bCs/>
          <w:color w:val="auto"/>
          <w:sz w:val="24"/>
          <w:szCs w:val="24"/>
        </w:rPr>
        <w:t xml:space="preserve"> años</w:t>
      </w:r>
    </w:p>
    <w:p w:rsidR="00226269" w:rsidRPr="00226269" w:rsidRDefault="00226269" w:rsidP="00226269">
      <w:pPr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226269" w:rsidRPr="00257C66" w:rsidRDefault="008405F3" w:rsidP="00226269">
      <w:pPr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DOCUMENTO DE IDENTIDAD</w:t>
      </w:r>
      <w:r w:rsidR="00226269" w:rsidRPr="00226269">
        <w:rPr>
          <w:rFonts w:ascii="Calibri" w:eastAsia="Calibri" w:hAnsi="Calibri" w:cs="Calibri"/>
          <w:color w:val="1F497D" w:themeColor="text2"/>
          <w:sz w:val="24"/>
          <w:szCs w:val="24"/>
        </w:rPr>
        <w:t>: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</w:t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>C.C.</w:t>
      </w: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C46F73" w:rsidRPr="00257C66">
        <w:rPr>
          <w:rFonts w:ascii="Calibri" w:eastAsia="Calibri" w:hAnsi="Calibri" w:cs="Calibri"/>
          <w:bCs/>
          <w:color w:val="auto"/>
          <w:sz w:val="24"/>
          <w:szCs w:val="24"/>
        </w:rPr>
        <w:t>1</w:t>
      </w:r>
      <w:r w:rsidRPr="00257C66">
        <w:rPr>
          <w:rFonts w:ascii="Calibri" w:eastAsia="Calibri" w:hAnsi="Calibri" w:cs="Calibri"/>
          <w:bCs/>
          <w:color w:val="auto"/>
          <w:sz w:val="24"/>
          <w:szCs w:val="24"/>
        </w:rPr>
        <w:t xml:space="preserve"> </w:t>
      </w:r>
      <w:r w:rsidR="00380DA6" w:rsidRPr="00257C66">
        <w:rPr>
          <w:rFonts w:ascii="Calibri" w:eastAsia="Calibri" w:hAnsi="Calibri" w:cs="Calibri"/>
          <w:bCs/>
          <w:color w:val="auto"/>
          <w:sz w:val="24"/>
          <w:szCs w:val="24"/>
        </w:rPr>
        <w:t>.073.179.824</w:t>
      </w:r>
    </w:p>
    <w:p w:rsidR="00226269" w:rsidRPr="00226269" w:rsidRDefault="00226269" w:rsidP="00226269">
      <w:pPr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226269" w:rsidRPr="00257C66" w:rsidRDefault="00226269" w:rsidP="00226269">
      <w:pPr>
        <w:rPr>
          <w:rFonts w:ascii="Calibri" w:eastAsia="Calibri" w:hAnsi="Calibri" w:cs="Calibri"/>
          <w:bCs/>
          <w:color w:val="auto"/>
          <w:sz w:val="24"/>
          <w:szCs w:val="24"/>
        </w:rPr>
      </w:pP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ESTADO CIVIL: </w:t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8405F3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Soltera</w:t>
      </w:r>
      <w:r w:rsidR="00C46F73" w:rsidRPr="00257C66">
        <w:rPr>
          <w:rFonts w:ascii="Calibri" w:eastAsia="Calibri" w:hAnsi="Calibri" w:cs="Calibri"/>
          <w:bCs/>
          <w:color w:val="auto"/>
          <w:sz w:val="24"/>
          <w:szCs w:val="24"/>
        </w:rPr>
        <w:t>.</w:t>
      </w:r>
    </w:p>
    <w:p w:rsidR="00C46F73" w:rsidRPr="00226269" w:rsidRDefault="00C46F73" w:rsidP="00226269">
      <w:pPr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226269" w:rsidRPr="00226269" w:rsidRDefault="00226269" w:rsidP="00226269">
      <w:pPr>
        <w:rPr>
          <w:rFonts w:ascii="Calibri" w:eastAsia="Calibri" w:hAnsi="Calibri" w:cs="Calibri"/>
          <w:bCs/>
          <w:color w:val="444444"/>
          <w:sz w:val="24"/>
          <w:szCs w:val="24"/>
        </w:rPr>
      </w:pP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>TELEFONO:</w:t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>
        <w:rPr>
          <w:rFonts w:ascii="Calibri" w:eastAsia="Calibri" w:hAnsi="Calibri" w:cs="Calibri"/>
          <w:color w:val="1F497D" w:themeColor="text2"/>
          <w:sz w:val="24"/>
          <w:szCs w:val="24"/>
        </w:rPr>
        <w:tab/>
        <w:t xml:space="preserve"> </w:t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>3042435092</w:t>
      </w:r>
    </w:p>
    <w:p w:rsidR="00226269" w:rsidRPr="00226269" w:rsidRDefault="00226269" w:rsidP="00226269">
      <w:pPr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226269" w:rsidRPr="00257C66" w:rsidRDefault="00226269" w:rsidP="00226269">
      <w:pPr>
        <w:rPr>
          <w:rFonts w:ascii="Calibri" w:eastAsia="Calibri" w:hAnsi="Calibri" w:cs="Calibri"/>
          <w:bCs/>
          <w:color w:val="auto"/>
          <w:sz w:val="24"/>
          <w:szCs w:val="24"/>
        </w:rPr>
      </w:pP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DIRECCIÓN RESIDENCIA: </w:t>
      </w:r>
      <w:r w:rsidRPr="00226269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>
        <w:rPr>
          <w:rFonts w:ascii="Calibri" w:eastAsia="Calibri" w:hAnsi="Calibri" w:cs="Calibri"/>
          <w:color w:val="1F497D" w:themeColor="text2"/>
          <w:sz w:val="24"/>
          <w:szCs w:val="24"/>
        </w:rPr>
        <w:tab/>
      </w:r>
      <w:r w:rsidR="009F2A87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Calle</w:t>
      </w:r>
      <w:r w:rsidR="00315332">
        <w:rPr>
          <w:rFonts w:ascii="Calibri" w:eastAsia="Calibri" w:hAnsi="Calibri" w:cs="Calibri"/>
          <w:bCs/>
          <w:color w:val="auto"/>
          <w:sz w:val="24"/>
          <w:szCs w:val="24"/>
        </w:rPr>
        <w:t xml:space="preserve"> 13 # 1 b 07 este (barrio B</w:t>
      </w:r>
      <w:r w:rsidR="00380DA6" w:rsidRPr="00257C66">
        <w:rPr>
          <w:rFonts w:ascii="Calibri" w:eastAsia="Calibri" w:hAnsi="Calibri" w:cs="Calibri"/>
          <w:bCs/>
          <w:color w:val="auto"/>
          <w:sz w:val="24"/>
          <w:szCs w:val="24"/>
        </w:rPr>
        <w:t>osques de Madrid)</w:t>
      </w:r>
    </w:p>
    <w:p w:rsidR="00226269" w:rsidRDefault="00226269" w:rsidP="00226269">
      <w:pPr>
        <w:spacing w:after="200" w:line="240" w:lineRule="auto"/>
        <w:ind w:left="1620" w:hanging="1620"/>
      </w:pPr>
      <w:r>
        <w:rPr>
          <w:noProof/>
          <w:lang w:val="es-CO" w:eastAsia="es-CO"/>
        </w:rPr>
        <w:drawing>
          <wp:inline distT="0" distB="0" distL="0" distR="0" wp14:anchorId="554DA856" wp14:editId="1F3FC426">
            <wp:extent cx="5581650" cy="190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53" w:rsidRDefault="00100CF5" w:rsidP="00380DA6">
      <w:pPr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813F06">
        <w:rPr>
          <w:rFonts w:ascii="Calibri" w:eastAsia="Calibri" w:hAnsi="Calibri" w:cs="Calibri"/>
          <w:color w:val="1F497D" w:themeColor="text2"/>
          <w:sz w:val="24"/>
          <w:szCs w:val="24"/>
        </w:rPr>
        <w:t>PERFIL</w:t>
      </w:r>
      <w:r w:rsidR="00D26EBB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380DA6">
        <w:rPr>
          <w:rFonts w:ascii="Calibri" w:eastAsia="Calibri" w:hAnsi="Calibri" w:cs="Calibri"/>
          <w:color w:val="auto"/>
          <w:sz w:val="24"/>
          <w:szCs w:val="24"/>
        </w:rPr>
        <w:t>Soy una persona proactiva, honesta, comprometida, con alto grado de</w:t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responsabilidad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 xml:space="preserve"> y dedicada a mis labores, con buena actitud para el trabajo en</w:t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equipo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> y con facilidad para relacionarme en grupo, seguridad en la toma de</w:t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decisiones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>, con alto grado de sensibilidad ante las situaciones que tocan a los</w:t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grupos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 xml:space="preserve"> donde me desenvuelvo. Como profesional me considero analítica,</w:t>
      </w:r>
    </w:p>
    <w:p w:rsidR="00380DA6" w:rsidRPr="00380DA6" w:rsidRDefault="00380DA6" w:rsidP="00380DA6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consiente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 xml:space="preserve"> del sentido de la urgencia y con capacidad para el trabajo bajo</w:t>
      </w:r>
    </w:p>
    <w:p w:rsidR="00C31F53" w:rsidRDefault="00380DA6" w:rsidP="00C31F53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80DA6">
        <w:rPr>
          <w:rFonts w:ascii="Calibri" w:eastAsia="Calibri" w:hAnsi="Calibri" w:cs="Calibri"/>
          <w:color w:val="auto"/>
          <w:sz w:val="24"/>
          <w:szCs w:val="24"/>
        </w:rPr>
        <w:t>presión</w:t>
      </w:r>
      <w:proofErr w:type="gramEnd"/>
      <w:r w:rsidRPr="00380DA6">
        <w:rPr>
          <w:rFonts w:ascii="Calibri" w:eastAsia="Calibri" w:hAnsi="Calibri" w:cs="Calibri"/>
          <w:color w:val="auto"/>
          <w:sz w:val="24"/>
          <w:szCs w:val="24"/>
        </w:rPr>
        <w:t xml:space="preserve">. </w:t>
      </w:r>
      <w:r w:rsidR="00C31F53">
        <w:rPr>
          <w:rFonts w:ascii="Calibri" w:eastAsia="Calibri" w:hAnsi="Calibri" w:cs="Calibri"/>
          <w:color w:val="auto"/>
          <w:sz w:val="24"/>
          <w:szCs w:val="24"/>
        </w:rPr>
        <w:t xml:space="preserve">Actualmente me encuentro estudiando en incatec, estoy cursando primer semestre de </w:t>
      </w:r>
    </w:p>
    <w:p w:rsidR="00380DA6" w:rsidRDefault="00C31F53" w:rsidP="00C31F53">
      <w:pPr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auto"/>
          <w:sz w:val="24"/>
          <w:szCs w:val="24"/>
        </w:rPr>
        <w:t>enfermería</w:t>
      </w:r>
      <w:proofErr w:type="gramEnd"/>
      <w:r>
        <w:rPr>
          <w:rFonts w:ascii="Calibri" w:eastAsia="Calibri" w:hAnsi="Calibri" w:cs="Calibri"/>
          <w:color w:val="auto"/>
          <w:sz w:val="24"/>
          <w:szCs w:val="24"/>
        </w:rPr>
        <w:t>.</w:t>
      </w:r>
    </w:p>
    <w:p w:rsidR="00C31F53" w:rsidRDefault="00C31F53" w:rsidP="00A344CB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C31F53" w:rsidRDefault="00C31F53" w:rsidP="00707AC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FE0D7D" w:rsidRPr="00257C66" w:rsidRDefault="00100CF5" w:rsidP="00707AC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813F06">
        <w:rPr>
          <w:rFonts w:ascii="Calibri" w:eastAsia="Calibri" w:hAnsi="Calibri" w:cs="Calibri"/>
          <w:color w:val="1F497D" w:themeColor="text2"/>
          <w:sz w:val="24"/>
          <w:szCs w:val="24"/>
        </w:rPr>
        <w:lastRenderedPageBreak/>
        <w:t>EDUCACIÓN</w:t>
      </w:r>
      <w:r w:rsidR="00D26EBB">
        <w:rPr>
          <w:rFonts w:ascii="Calibri" w:eastAsia="Calibri" w:hAnsi="Calibri" w:cs="Calibri"/>
          <w:color w:val="3D85C6"/>
          <w:sz w:val="24"/>
          <w:szCs w:val="24"/>
        </w:rPr>
        <w:tab/>
      </w:r>
      <w:r w:rsidR="008405F3"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BACHILLER ACADÉMICO </w:t>
      </w:r>
      <w:r w:rsidR="008405F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</w:p>
    <w:p w:rsidR="00FE0D7D" w:rsidRPr="00257C66" w:rsidRDefault="00D26EBB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ab/>
      </w:r>
      <w:r w:rsidR="00AD3CB2" w:rsidRPr="00257C66">
        <w:rPr>
          <w:rFonts w:ascii="Calibri" w:eastAsia="Calibri" w:hAnsi="Calibri" w:cs="Calibri"/>
          <w:color w:val="auto"/>
          <w:sz w:val="24"/>
          <w:szCs w:val="24"/>
        </w:rPr>
        <w:t>Institución Educativa</w:t>
      </w:r>
      <w:r w:rsidR="00C31F5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tecnológica de Madrid </w:t>
      </w:r>
      <w:r w:rsidR="00AD3CB2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</w:p>
    <w:p w:rsidR="00FE0D7D" w:rsidRPr="00257C66" w:rsidRDefault="00D26EBB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ab/>
      </w:r>
      <w:proofErr w:type="gramStart"/>
      <w:r w:rsidR="008405F3" w:rsidRPr="00257C66">
        <w:rPr>
          <w:rFonts w:ascii="Calibri" w:eastAsia="Calibri" w:hAnsi="Calibri" w:cs="Calibri"/>
          <w:color w:val="auto"/>
          <w:sz w:val="24"/>
          <w:szCs w:val="24"/>
        </w:rPr>
        <w:t>diciembre</w:t>
      </w:r>
      <w:proofErr w:type="gramEnd"/>
      <w:r w:rsidR="00C31F5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2016</w:t>
      </w:r>
    </w:p>
    <w:p w:rsidR="008405F3" w:rsidRPr="00257C66" w:rsidRDefault="008405F3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ab/>
      </w:r>
    </w:p>
    <w:p w:rsidR="008405F3" w:rsidRPr="00257C66" w:rsidRDefault="008405F3" w:rsidP="00811AE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ab/>
      </w: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>TÉCNICO</w:t>
      </w:r>
      <w:r w:rsidR="00C31F53"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EN DISEÑO GRAFICO</w:t>
      </w: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</w:t>
      </w:r>
    </w:p>
    <w:p w:rsidR="00C31F53" w:rsidRPr="00257C66" w:rsidRDefault="00C31F53" w:rsidP="00C31F53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</w:t>
      </w:r>
      <w:r w:rsidR="008405F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Institución Educativa tecnológica de Madrid  </w:t>
      </w:r>
    </w:p>
    <w:p w:rsidR="00C31F53" w:rsidRPr="00257C66" w:rsidRDefault="00C31F5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ab/>
      </w:r>
      <w:proofErr w:type="gramStart"/>
      <w:r w:rsidRPr="00257C66">
        <w:rPr>
          <w:rFonts w:ascii="Calibri" w:eastAsia="Calibri" w:hAnsi="Calibri" w:cs="Calibri"/>
          <w:color w:val="auto"/>
          <w:sz w:val="24"/>
          <w:szCs w:val="24"/>
        </w:rPr>
        <w:t>diciembre</w:t>
      </w:r>
      <w:proofErr w:type="gramEnd"/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2016</w:t>
      </w:r>
    </w:p>
    <w:p w:rsidR="00820743" w:rsidRPr="00257C66" w:rsidRDefault="0082074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</w:t>
      </w:r>
    </w:p>
    <w:p w:rsidR="00820743" w:rsidRPr="00257C66" w:rsidRDefault="0082074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</w:t>
      </w: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>TÉCNICO EN PREPRENSA DIGITAL PARA MEDIOS IMPRESOS</w:t>
      </w:r>
    </w:p>
    <w:p w:rsidR="00820743" w:rsidRPr="00257C66" w:rsidRDefault="0082074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Cs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                        </w:t>
      </w:r>
      <w:r w:rsidRPr="00257C66">
        <w:rPr>
          <w:rFonts w:ascii="Calibri" w:eastAsia="Calibri" w:hAnsi="Calibri" w:cs="Calibri"/>
          <w:bCs/>
          <w:color w:val="auto"/>
          <w:sz w:val="24"/>
          <w:szCs w:val="24"/>
        </w:rPr>
        <w:t xml:space="preserve">  Sena </w:t>
      </w:r>
    </w:p>
    <w:p w:rsidR="00820743" w:rsidRPr="00257C66" w:rsidRDefault="0082074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</w:t>
      </w:r>
      <w:proofErr w:type="gramStart"/>
      <w:r w:rsidRPr="00257C66">
        <w:rPr>
          <w:rFonts w:ascii="Calibri" w:eastAsia="Calibri" w:hAnsi="Calibri" w:cs="Calibri"/>
          <w:color w:val="auto"/>
          <w:sz w:val="24"/>
          <w:szCs w:val="24"/>
        </w:rPr>
        <w:t>diciembre</w:t>
      </w:r>
      <w:proofErr w:type="gramEnd"/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2016</w:t>
      </w:r>
    </w:p>
    <w:p w:rsidR="00820743" w:rsidRDefault="00820743" w:rsidP="00C31F5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</w:p>
    <w:p w:rsidR="008405F3" w:rsidRDefault="008405F3" w:rsidP="008405F3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</w:p>
    <w:p w:rsidR="008405F3" w:rsidRPr="00257C66" w:rsidRDefault="00C31F53" w:rsidP="008405F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ACTUALMENTE</w:t>
      </w:r>
      <w:r w:rsidR="008405F3">
        <w:rPr>
          <w:rFonts w:ascii="Calibri" w:eastAsia="Calibri" w:hAnsi="Calibri" w:cs="Calibri"/>
          <w:color w:val="666666"/>
          <w:sz w:val="24"/>
          <w:szCs w:val="24"/>
        </w:rPr>
        <w:tab/>
      </w:r>
      <w:r w:rsidR="008405F3"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TÉCNICO LABORAL POR COMPETENCIAS AUXILIAR EN ENFERMERIA. </w:t>
      </w:r>
    </w:p>
    <w:p w:rsidR="008405F3" w:rsidRPr="00257C66" w:rsidRDefault="00820743" w:rsidP="008405F3">
      <w:pPr>
        <w:tabs>
          <w:tab w:val="left" w:pos="6045"/>
        </w:tabs>
        <w:spacing w:line="240" w:lineRule="auto"/>
        <w:ind w:left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>INCATEC, MADRID</w:t>
      </w:r>
      <w:r w:rsidR="008405F3" w:rsidRPr="00257C66">
        <w:rPr>
          <w:rFonts w:ascii="Calibri" w:eastAsia="Calibri" w:hAnsi="Calibri" w:cs="Calibri"/>
          <w:color w:val="auto"/>
          <w:sz w:val="24"/>
          <w:szCs w:val="24"/>
        </w:rPr>
        <w:tab/>
      </w:r>
    </w:p>
    <w:p w:rsidR="008405F3" w:rsidRPr="00257C66" w:rsidRDefault="008405F3" w:rsidP="008405F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 Curso </w:t>
      </w:r>
      <w:r w:rsidR="00C31F53" w:rsidRPr="00257C66">
        <w:rPr>
          <w:rFonts w:ascii="Calibri" w:eastAsia="Calibri" w:hAnsi="Calibri" w:cs="Calibri"/>
          <w:color w:val="auto"/>
          <w:sz w:val="24"/>
          <w:szCs w:val="24"/>
        </w:rPr>
        <w:t>Primer</w:t>
      </w: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semestre (Duración del programa 3 semestres) </w:t>
      </w:r>
    </w:p>
    <w:p w:rsidR="008405F3" w:rsidRPr="00257C66" w:rsidRDefault="008405F3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auto"/>
          <w:sz w:val="24"/>
          <w:szCs w:val="24"/>
        </w:rPr>
      </w:pPr>
    </w:p>
    <w:p w:rsidR="00820743" w:rsidRDefault="00820743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:rsidR="00820743" w:rsidRDefault="00820743" w:rsidP="00FE0D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:rsidR="00FE0D7D" w:rsidRDefault="00D26EBB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>
            <wp:extent cx="5581650" cy="190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87" w:rsidRDefault="009F2A87" w:rsidP="00F671E0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:rsidR="00F671E0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REFERENCIAS</w:t>
      </w:r>
    </w:p>
    <w:p w:rsidR="00F671E0" w:rsidRPr="00257C66" w:rsidRDefault="00F671E0" w:rsidP="00F671E0">
      <w:pPr>
        <w:pStyle w:val="Sinespaciad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PERSONALES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8405F3" w:rsidRPr="00257C66">
        <w:rPr>
          <w:b/>
          <w:sz w:val="24"/>
        </w:rPr>
        <w:t xml:space="preserve">    </w:t>
      </w:r>
      <w:r w:rsidR="00820743" w:rsidRPr="00257C66">
        <w:rPr>
          <w:rFonts w:ascii="Calibri" w:eastAsia="Calibri" w:hAnsi="Calibri" w:cs="Calibri"/>
          <w:b/>
          <w:bCs/>
          <w:sz w:val="24"/>
          <w:szCs w:val="24"/>
        </w:rPr>
        <w:t>LAURA ELENA SARRIA QUINA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bCs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                             </w:t>
      </w:r>
      <w:r w:rsidR="00820743" w:rsidRPr="00257C66">
        <w:rPr>
          <w:rFonts w:ascii="Calibri" w:eastAsia="Calibri" w:hAnsi="Calibri" w:cs="Calibri"/>
          <w:color w:val="auto"/>
          <w:sz w:val="24"/>
          <w:szCs w:val="24"/>
        </w:rPr>
        <w:t>Supervisora de un pos-operatorio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                              </w:t>
      </w: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Teléfono: </w:t>
      </w:r>
      <w:r w:rsidR="00820743" w:rsidRPr="00257C66">
        <w:rPr>
          <w:rFonts w:ascii="Calibri" w:eastAsia="Calibri" w:hAnsi="Calibri" w:cs="Calibri"/>
          <w:color w:val="auto"/>
          <w:sz w:val="24"/>
          <w:szCs w:val="24"/>
        </w:rPr>
        <w:t>3124708058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</w:t>
      </w:r>
      <w:r w:rsidR="0082074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Madrid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b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  </w:t>
      </w:r>
      <w:r w:rsidR="00820743" w:rsidRPr="00257C66">
        <w:rPr>
          <w:rFonts w:ascii="Calibri" w:eastAsia="Calibri" w:hAnsi="Calibri" w:cs="Calibri"/>
          <w:b/>
          <w:bCs/>
          <w:color w:val="auto"/>
          <w:sz w:val="24"/>
          <w:szCs w:val="24"/>
        </w:rPr>
        <w:t>DAVIDSON RONALDO REMOLINA PINO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b/>
          <w:color w:val="auto"/>
          <w:sz w:val="24"/>
          <w:szCs w:val="24"/>
        </w:rPr>
        <w:t xml:space="preserve">                               </w:t>
      </w:r>
      <w:r w:rsidR="00820743" w:rsidRPr="00257C66">
        <w:rPr>
          <w:rFonts w:ascii="Calibri" w:eastAsia="Calibri" w:hAnsi="Calibri" w:cs="Calibri"/>
          <w:color w:val="auto"/>
          <w:sz w:val="24"/>
          <w:szCs w:val="24"/>
        </w:rPr>
        <w:t>Técnico en recursos humanos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  Teléfono: 3209821169</w:t>
      </w:r>
    </w:p>
    <w:p w:rsidR="00F671E0" w:rsidRPr="00257C66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257C66"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  </w:t>
      </w:r>
      <w:r w:rsidR="00820743" w:rsidRPr="00257C66">
        <w:rPr>
          <w:rFonts w:ascii="Calibri" w:eastAsia="Calibri" w:hAnsi="Calibri" w:cs="Calibri"/>
          <w:color w:val="auto"/>
          <w:sz w:val="24"/>
          <w:szCs w:val="24"/>
        </w:rPr>
        <w:t xml:space="preserve">Madrid </w:t>
      </w:r>
    </w:p>
    <w:p w:rsidR="00F671E0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</w:t>
      </w:r>
    </w:p>
    <w:p w:rsidR="00F671E0" w:rsidRDefault="00F671E0" w:rsidP="00F671E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     </w:t>
      </w:r>
    </w:p>
    <w:p w:rsidR="00A344CB" w:rsidRDefault="00A344CB" w:rsidP="00A344CB">
      <w:pPr>
        <w:spacing w:line="240" w:lineRule="auto"/>
        <w:rPr>
          <w:rFonts w:ascii="Calibri" w:eastAsia="Times New Roman" w:hAnsi="Calibri" w:cs="Calibri"/>
          <w:sz w:val="20"/>
          <w:szCs w:val="20"/>
        </w:rPr>
      </w:pPr>
    </w:p>
    <w:p w:rsidR="00A344CB" w:rsidRDefault="00A344CB" w:rsidP="00A344CB">
      <w:pPr>
        <w:spacing w:line="240" w:lineRule="auto"/>
        <w:rPr>
          <w:rFonts w:ascii="Calibri" w:eastAsia="Times New Roman" w:hAnsi="Calibri" w:cs="Calibri"/>
          <w:sz w:val="20"/>
          <w:szCs w:val="20"/>
        </w:rPr>
      </w:pPr>
    </w:p>
    <w:p w:rsidR="00A344CB" w:rsidRDefault="00A344CB" w:rsidP="00A344CB">
      <w:pPr>
        <w:spacing w:line="240" w:lineRule="auto"/>
        <w:rPr>
          <w:rFonts w:ascii="Calibri" w:eastAsia="Times New Roman" w:hAnsi="Calibri" w:cs="Calibri"/>
          <w:sz w:val="20"/>
          <w:szCs w:val="20"/>
        </w:rPr>
      </w:pPr>
      <w:bookmarkStart w:id="0" w:name="_GoBack"/>
      <w:bookmarkEnd w:id="0"/>
    </w:p>
    <w:p w:rsidR="00A344CB" w:rsidRDefault="00A344CB" w:rsidP="00A344CB">
      <w:pPr>
        <w:spacing w:line="240" w:lineRule="auto"/>
        <w:rPr>
          <w:rFonts w:ascii="Calibri" w:eastAsia="Times New Roman" w:hAnsi="Calibri" w:cs="Calibri"/>
          <w:sz w:val="20"/>
          <w:szCs w:val="20"/>
        </w:rPr>
      </w:pPr>
    </w:p>
    <w:p w:rsidR="00A344CB" w:rsidRPr="00A344CB" w:rsidRDefault="00A344CB" w:rsidP="00A344CB">
      <w:pPr>
        <w:spacing w:line="240" w:lineRule="auto"/>
        <w:rPr>
          <w:rFonts w:ascii="Calibri" w:eastAsia="Times New Roman" w:hAnsi="Calibri" w:cs="Calibri"/>
          <w:sz w:val="20"/>
          <w:szCs w:val="20"/>
        </w:rPr>
      </w:pPr>
    </w:p>
    <w:p w:rsidR="00A344CB" w:rsidRPr="00A344CB" w:rsidRDefault="00A344CB" w:rsidP="00A344CB">
      <w:pPr>
        <w:jc w:val="center"/>
        <w:rPr>
          <w:rFonts w:eastAsia="Times New Roman"/>
          <w:b/>
          <w:bCs/>
        </w:rPr>
      </w:pPr>
      <w:r w:rsidRPr="00A344CB">
        <w:rPr>
          <w:rFonts w:eastAsia="Times New Roman"/>
          <w:b/>
          <w:bCs/>
        </w:rPr>
        <w:t>________________________________________</w:t>
      </w:r>
    </w:p>
    <w:p w:rsidR="00A344CB" w:rsidRPr="00A344CB" w:rsidRDefault="00A344CB" w:rsidP="00A344CB">
      <w:pPr>
        <w:jc w:val="center"/>
        <w:rPr>
          <w:rFonts w:ascii="Calibri" w:eastAsia="Times New Roman" w:hAnsi="Calibri" w:cs="Calibri"/>
          <w:b/>
          <w:bCs/>
          <w:color w:val="444444"/>
          <w:sz w:val="24"/>
          <w:szCs w:val="24"/>
        </w:rPr>
      </w:pPr>
      <w:r w:rsidRPr="00A344CB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 xml:space="preserve">LUIS ALFONSO RAMOS </w:t>
      </w:r>
      <w:proofErr w:type="spellStart"/>
      <w:r w:rsidRPr="00A344CB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RAMOS</w:t>
      </w:r>
      <w:proofErr w:type="spellEnd"/>
    </w:p>
    <w:p w:rsidR="00A344CB" w:rsidRPr="00A344CB" w:rsidRDefault="00A344CB" w:rsidP="00A344CB">
      <w:pPr>
        <w:jc w:val="center"/>
        <w:rPr>
          <w:rFonts w:ascii="Calibri" w:eastAsia="Times New Roman" w:hAnsi="Calibri" w:cs="Calibri"/>
          <w:b/>
          <w:bCs/>
          <w:color w:val="444444"/>
          <w:sz w:val="24"/>
          <w:szCs w:val="24"/>
        </w:rPr>
      </w:pPr>
      <w:r w:rsidRPr="00A344CB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C.C. 1.073.000.856 de Madrid</w:t>
      </w:r>
    </w:p>
    <w:p w:rsidR="00A344CB" w:rsidRPr="00A344CB" w:rsidRDefault="00A344CB" w:rsidP="00A344CB">
      <w:pPr>
        <w:jc w:val="center"/>
        <w:rPr>
          <w:rFonts w:ascii="Calibri" w:eastAsia="Times New Roman" w:hAnsi="Calibri" w:cs="Calibri"/>
          <w:b/>
          <w:bCs/>
          <w:color w:val="444444"/>
          <w:sz w:val="24"/>
          <w:szCs w:val="24"/>
        </w:rPr>
      </w:pPr>
      <w:r w:rsidRPr="00A344CB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Cel. 310 677 67 47</w:t>
      </w:r>
    </w:p>
    <w:p w:rsidR="00226269" w:rsidRPr="00820743" w:rsidRDefault="00226269" w:rsidP="00820743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sectPr w:rsidR="00226269" w:rsidRPr="00820743" w:rsidSect="0031671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BCE" w:rsidRDefault="00F81BCE" w:rsidP="00033299">
      <w:pPr>
        <w:spacing w:line="240" w:lineRule="auto"/>
      </w:pPr>
      <w:r>
        <w:separator/>
      </w:r>
    </w:p>
  </w:endnote>
  <w:endnote w:type="continuationSeparator" w:id="0">
    <w:p w:rsidR="00F81BCE" w:rsidRDefault="00F81BCE" w:rsidP="0003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99" w:rsidRPr="00C46F73" w:rsidRDefault="003B1B92" w:rsidP="00033299">
    <w:pPr>
      <w:spacing w:line="240" w:lineRule="auto"/>
      <w:jc w:val="center"/>
      <w:rPr>
        <w:rFonts w:ascii="Calibri" w:eastAsia="Calibri" w:hAnsi="Calibri" w:cs="Calibri"/>
        <w:color w:val="999999"/>
        <w:sz w:val="18"/>
        <w:szCs w:val="20"/>
        <w:lang w:val="en-US"/>
      </w:rPr>
    </w:pPr>
    <w:r>
      <w:rPr>
        <w:rFonts w:ascii="Calibri" w:eastAsia="Calibri" w:hAnsi="Calibri" w:cs="Calibri"/>
        <w:color w:val="999999"/>
        <w:sz w:val="18"/>
        <w:szCs w:val="20"/>
        <w:lang w:val="en-US"/>
      </w:rPr>
      <w:t xml:space="preserve">Luis Alfonso Ramos </w:t>
    </w:r>
    <w:proofErr w:type="spellStart"/>
    <w:r>
      <w:rPr>
        <w:rFonts w:ascii="Calibri" w:eastAsia="Calibri" w:hAnsi="Calibri" w:cs="Calibri"/>
        <w:color w:val="999999"/>
        <w:sz w:val="18"/>
        <w:szCs w:val="20"/>
        <w:lang w:val="en-US"/>
      </w:rPr>
      <w:t>Ramos</w:t>
    </w:r>
    <w:proofErr w:type="spellEnd"/>
    <w:r w:rsidR="00C46F73" w:rsidRPr="00C46F73">
      <w:rPr>
        <w:rFonts w:ascii="Calibri" w:eastAsia="Calibri" w:hAnsi="Calibri" w:cs="Calibri"/>
        <w:color w:val="999999"/>
        <w:sz w:val="18"/>
        <w:szCs w:val="20"/>
        <w:lang w:val="en-US"/>
      </w:rPr>
      <w:t xml:space="preserve"> </w:t>
    </w:r>
    <w:r w:rsidR="00033299" w:rsidRPr="00C46F73">
      <w:rPr>
        <w:rFonts w:ascii="Calibri" w:eastAsia="Calibri" w:hAnsi="Calibri" w:cs="Calibri"/>
        <w:color w:val="6FA8DC"/>
        <w:sz w:val="18"/>
        <w:szCs w:val="20"/>
        <w:lang w:val="en-US"/>
      </w:rPr>
      <w:t xml:space="preserve">• </w:t>
    </w:r>
    <w:r w:rsidR="00033299" w:rsidRPr="00C46F73">
      <w:rPr>
        <w:rFonts w:ascii="Calibri" w:eastAsia="Calibri" w:hAnsi="Calibri" w:cs="Calibri"/>
        <w:b/>
        <w:bCs/>
        <w:color w:val="666666"/>
        <w:sz w:val="18"/>
        <w:szCs w:val="20"/>
        <w:lang w:val="en-US"/>
      </w:rPr>
      <w:t>CELL</w:t>
    </w:r>
    <w:r w:rsidR="00AD3CB2">
      <w:rPr>
        <w:rFonts w:ascii="Calibri" w:eastAsia="Calibri" w:hAnsi="Calibri" w:cs="Calibri"/>
        <w:b/>
        <w:bCs/>
        <w:color w:val="666666"/>
        <w:sz w:val="18"/>
        <w:szCs w:val="20"/>
        <w:lang w:val="en-US"/>
      </w:rPr>
      <w:t xml:space="preserve"> </w:t>
    </w:r>
    <w:r w:rsidR="00AD3CB2">
      <w:rPr>
        <w:rFonts w:ascii="Calibri" w:eastAsia="Calibri" w:hAnsi="Calibri" w:cs="Calibri"/>
        <w:color w:val="999999"/>
        <w:sz w:val="18"/>
        <w:szCs w:val="20"/>
        <w:lang w:val="en-US"/>
      </w:rPr>
      <w:t xml:space="preserve">3229060226 </w:t>
    </w:r>
    <w:r w:rsidR="00033299" w:rsidRPr="00C46F73">
      <w:rPr>
        <w:rFonts w:ascii="Calibri" w:eastAsia="Calibri" w:hAnsi="Calibri" w:cs="Calibri"/>
        <w:color w:val="6FA8DC"/>
        <w:sz w:val="18"/>
        <w:szCs w:val="20"/>
        <w:lang w:val="en-US"/>
      </w:rPr>
      <w:t>•</w:t>
    </w:r>
    <w:r w:rsidR="00033299" w:rsidRPr="00C46F73">
      <w:rPr>
        <w:rFonts w:ascii="Calibri" w:eastAsia="Calibri" w:hAnsi="Calibri" w:cs="Calibri"/>
        <w:color w:val="999999"/>
        <w:sz w:val="18"/>
        <w:szCs w:val="20"/>
        <w:lang w:val="en-US"/>
      </w:rPr>
      <w:t xml:space="preserve"> </w:t>
    </w:r>
    <w:r w:rsidR="00033299" w:rsidRPr="00C46F73">
      <w:rPr>
        <w:rFonts w:ascii="Calibri" w:eastAsia="Calibri" w:hAnsi="Calibri" w:cs="Calibri"/>
        <w:b/>
        <w:bCs/>
        <w:color w:val="666666"/>
        <w:sz w:val="18"/>
        <w:szCs w:val="20"/>
        <w:lang w:val="en-US"/>
      </w:rPr>
      <w:t>E-MAIL</w:t>
    </w:r>
    <w:r w:rsidR="00AD3CB2">
      <w:rPr>
        <w:rFonts w:ascii="Calibri" w:eastAsia="Calibri" w:hAnsi="Calibri" w:cs="Calibri"/>
        <w:color w:val="999999"/>
        <w:sz w:val="18"/>
        <w:szCs w:val="20"/>
        <w:lang w:val="en-US"/>
      </w:rPr>
      <w:t xml:space="preserve"> riveroslizeth09@gmail.com</w:t>
    </w:r>
  </w:p>
  <w:p w:rsidR="00033299" w:rsidRPr="00C46F73" w:rsidRDefault="0003329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BCE" w:rsidRDefault="00F81BCE" w:rsidP="00033299">
      <w:pPr>
        <w:spacing w:line="240" w:lineRule="auto"/>
      </w:pPr>
      <w:r>
        <w:separator/>
      </w:r>
    </w:p>
  </w:footnote>
  <w:footnote w:type="continuationSeparator" w:id="0">
    <w:p w:rsidR="00F81BCE" w:rsidRDefault="00F81BCE" w:rsidP="000332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19"/>
    <w:rsid w:val="00017200"/>
    <w:rsid w:val="0003045E"/>
    <w:rsid w:val="00033299"/>
    <w:rsid w:val="00060724"/>
    <w:rsid w:val="000618C1"/>
    <w:rsid w:val="00086F5C"/>
    <w:rsid w:val="00100CF5"/>
    <w:rsid w:val="00211B48"/>
    <w:rsid w:val="00226269"/>
    <w:rsid w:val="00256CD5"/>
    <w:rsid w:val="00257C66"/>
    <w:rsid w:val="0026608C"/>
    <w:rsid w:val="00285796"/>
    <w:rsid w:val="002950D6"/>
    <w:rsid w:val="002F275A"/>
    <w:rsid w:val="002F6DB1"/>
    <w:rsid w:val="00306565"/>
    <w:rsid w:val="00315332"/>
    <w:rsid w:val="0031671A"/>
    <w:rsid w:val="00323319"/>
    <w:rsid w:val="003363F9"/>
    <w:rsid w:val="0037480C"/>
    <w:rsid w:val="00380DA6"/>
    <w:rsid w:val="003B1B92"/>
    <w:rsid w:val="003C5155"/>
    <w:rsid w:val="003E6E63"/>
    <w:rsid w:val="00457ABB"/>
    <w:rsid w:val="00464F4E"/>
    <w:rsid w:val="004D752F"/>
    <w:rsid w:val="004E6012"/>
    <w:rsid w:val="005143C8"/>
    <w:rsid w:val="005A0BA2"/>
    <w:rsid w:val="005A4A08"/>
    <w:rsid w:val="005C0E80"/>
    <w:rsid w:val="005C2630"/>
    <w:rsid w:val="005C45AE"/>
    <w:rsid w:val="006647B8"/>
    <w:rsid w:val="00691722"/>
    <w:rsid w:val="006D3B37"/>
    <w:rsid w:val="006E083D"/>
    <w:rsid w:val="006E1892"/>
    <w:rsid w:val="00707ACC"/>
    <w:rsid w:val="007777AD"/>
    <w:rsid w:val="00811AE0"/>
    <w:rsid w:val="00813F06"/>
    <w:rsid w:val="00820743"/>
    <w:rsid w:val="008405F3"/>
    <w:rsid w:val="008A0070"/>
    <w:rsid w:val="008C5420"/>
    <w:rsid w:val="008D0055"/>
    <w:rsid w:val="008E50E5"/>
    <w:rsid w:val="008E7E10"/>
    <w:rsid w:val="008F6120"/>
    <w:rsid w:val="009459BF"/>
    <w:rsid w:val="009A29A1"/>
    <w:rsid w:val="009A4A5C"/>
    <w:rsid w:val="009B07C1"/>
    <w:rsid w:val="009E1500"/>
    <w:rsid w:val="009E3F7B"/>
    <w:rsid w:val="009F2A87"/>
    <w:rsid w:val="00A13D36"/>
    <w:rsid w:val="00A344CB"/>
    <w:rsid w:val="00A77B3E"/>
    <w:rsid w:val="00A93B40"/>
    <w:rsid w:val="00AD3CB2"/>
    <w:rsid w:val="00B55DF2"/>
    <w:rsid w:val="00B61133"/>
    <w:rsid w:val="00B8049E"/>
    <w:rsid w:val="00C144B0"/>
    <w:rsid w:val="00C15A96"/>
    <w:rsid w:val="00C31F53"/>
    <w:rsid w:val="00C46F73"/>
    <w:rsid w:val="00C5464B"/>
    <w:rsid w:val="00C7685F"/>
    <w:rsid w:val="00CD6092"/>
    <w:rsid w:val="00D04461"/>
    <w:rsid w:val="00D10256"/>
    <w:rsid w:val="00D2586C"/>
    <w:rsid w:val="00D26EBB"/>
    <w:rsid w:val="00D5515C"/>
    <w:rsid w:val="00DF4B38"/>
    <w:rsid w:val="00E466C0"/>
    <w:rsid w:val="00E61221"/>
    <w:rsid w:val="00E82818"/>
    <w:rsid w:val="00F21C2D"/>
    <w:rsid w:val="00F31DF4"/>
    <w:rsid w:val="00F34FF5"/>
    <w:rsid w:val="00F63E3A"/>
    <w:rsid w:val="00F671E0"/>
    <w:rsid w:val="00F81BCE"/>
    <w:rsid w:val="00F93024"/>
    <w:rsid w:val="00F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71A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0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49E"/>
    <w:rPr>
      <w:rFonts w:ascii="Tahoma" w:eastAsia="Arial" w:hAnsi="Tahoma" w:cs="Tahoma"/>
      <w:color w:val="000000"/>
      <w:sz w:val="16"/>
      <w:szCs w:val="16"/>
    </w:rPr>
  </w:style>
  <w:style w:type="table" w:styleId="Tablaconcuadrcula">
    <w:name w:val="Table Grid"/>
    <w:basedOn w:val="Tablanormal"/>
    <w:uiPriority w:val="59"/>
    <w:rsid w:val="006D3B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329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299"/>
    <w:rPr>
      <w:rFonts w:ascii="Arial" w:eastAsia="Arial" w:hAnsi="Arial" w:cs="Arial"/>
      <w:color w:val="00000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329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299"/>
    <w:rPr>
      <w:rFonts w:ascii="Arial" w:eastAsia="Arial" w:hAnsi="Arial" w:cs="Arial"/>
      <w:color w:val="000000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46F7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46F73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F67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ad199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4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40927-C613-4915-B466-A83A4C52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cv40</Template>
  <TotalTime>0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john smith</vt:lpstr>
    </vt:vector>
  </TitlesOfParts>
  <LinksUpToDate>false</LinksUpToDate>
  <CharactersWithSpaces>2167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2009-04-22T19:24:00Z</cp:lastPrinted>
  <dcterms:created xsi:type="dcterms:W3CDTF">2020-05-05T13:41:00Z</dcterms:created>
  <dcterms:modified xsi:type="dcterms:W3CDTF">2021-02-18T00:47:00Z</dcterms:modified>
</cp:coreProperties>
</file>